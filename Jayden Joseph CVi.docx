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9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5"/>
        <w:gridCol w:w="5045"/>
      </w:tblGrid>
      <w:tr w:rsidR="00D3216C" w14:paraId="74FA6476" w14:textId="11987C2E" w:rsidTr="00C54839">
        <w:trPr>
          <w:trHeight w:val="649"/>
        </w:trPr>
        <w:tc>
          <w:tcPr>
            <w:tcW w:w="5045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  <w:vAlign w:val="bottom"/>
          </w:tcPr>
          <w:p w14:paraId="6520C765" w14:textId="77777777" w:rsidR="00D3216C" w:rsidRPr="002721D2" w:rsidRDefault="00D3216C" w:rsidP="00540A3E">
            <w:pPr>
              <w:pStyle w:val="Heading1"/>
            </w:pPr>
            <w:r w:rsidRPr="00540A3E">
              <w:rPr>
                <w:sz w:val="56"/>
                <w:szCs w:val="44"/>
              </w:rPr>
              <w:t>JAYDEN JOSEPH</w:t>
            </w:r>
          </w:p>
        </w:tc>
        <w:tc>
          <w:tcPr>
            <w:tcW w:w="5045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7643E29" w14:textId="29D1D111" w:rsidR="00C54839" w:rsidRPr="00C54839" w:rsidRDefault="00C54839" w:rsidP="00F67578">
            <w:pPr>
              <w:pStyle w:val="Heading1"/>
              <w:jc w:val="right"/>
              <w:rPr>
                <w:color w:val="auto"/>
                <w:sz w:val="20"/>
                <w:szCs w:val="24"/>
              </w:rPr>
            </w:pPr>
            <w:r w:rsidRPr="00C54839">
              <w:rPr>
                <w:caps w:val="0"/>
                <w:color w:val="auto"/>
                <w:sz w:val="20"/>
                <w:szCs w:val="24"/>
              </w:rPr>
              <w:t xml:space="preserve">Erith, </w:t>
            </w:r>
            <w:r w:rsidRPr="00C54839">
              <w:rPr>
                <w:color w:val="auto"/>
                <w:sz w:val="20"/>
                <w:szCs w:val="24"/>
              </w:rPr>
              <w:t>DA8</w:t>
            </w:r>
            <w:r w:rsidR="00F67578">
              <w:rPr>
                <w:color w:val="auto"/>
                <w:sz w:val="20"/>
                <w:szCs w:val="24"/>
              </w:rPr>
              <w:t xml:space="preserve"> </w:t>
            </w:r>
            <w:r w:rsidR="00D142B6" w:rsidRPr="00D142B6">
              <w:rPr>
                <w:sz w:val="20"/>
                <w:szCs w:val="24"/>
              </w:rPr>
              <w:t>|</w:t>
            </w:r>
            <w:r w:rsidR="00D142B6">
              <w:rPr>
                <w:color w:val="auto"/>
                <w:sz w:val="20"/>
                <w:szCs w:val="24"/>
              </w:rPr>
              <w:t xml:space="preserve"> </w:t>
            </w:r>
            <w:r w:rsidRPr="00C54839">
              <w:rPr>
                <w:color w:val="auto"/>
                <w:sz w:val="20"/>
                <w:szCs w:val="24"/>
              </w:rPr>
              <w:t>07930 155447</w:t>
            </w:r>
          </w:p>
          <w:p w14:paraId="2AE381E1" w14:textId="1736502D" w:rsidR="00D3216C" w:rsidRPr="002721D2" w:rsidRDefault="00C54839" w:rsidP="00F67578">
            <w:pPr>
              <w:pStyle w:val="Heading1"/>
              <w:jc w:val="right"/>
            </w:pPr>
            <w:r w:rsidRPr="00C54839">
              <w:rPr>
                <w:caps w:val="0"/>
                <w:color w:val="auto"/>
                <w:sz w:val="20"/>
                <w:szCs w:val="24"/>
              </w:rPr>
              <w:t>jayden.b.joseph0@gmail.com</w:t>
            </w:r>
          </w:p>
        </w:tc>
      </w:tr>
      <w:tr w:rsidR="00540A3E" w14:paraId="25EB1E19" w14:textId="77777777" w:rsidTr="00540A3E">
        <w:trPr>
          <w:trHeight w:val="649"/>
        </w:trPr>
        <w:tc>
          <w:tcPr>
            <w:tcW w:w="1009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CA58BA5" w14:textId="6A22424F" w:rsidR="00540A3E" w:rsidRDefault="00F97778" w:rsidP="00D11BD3">
            <w:r w:rsidRPr="00F97778">
              <w:t xml:space="preserve">Motivated student seeking </w:t>
            </w:r>
            <w:r w:rsidR="002748D3">
              <w:t>opportunities</w:t>
            </w:r>
            <w:r w:rsidRPr="00F97778">
              <w:t xml:space="preserve"> to develop practical skills and gain valuable insights into the professional world.</w:t>
            </w:r>
            <w:r w:rsidR="00A31B51">
              <w:t xml:space="preserve"> </w:t>
            </w:r>
            <w:r w:rsidRPr="00F97778">
              <w:t xml:space="preserve">Adept at working independently and as a team, </w:t>
            </w:r>
            <w:r w:rsidR="00283FAE">
              <w:t>always with a</w:t>
            </w:r>
            <w:r w:rsidR="00F252F0" w:rsidRPr="00F252F0">
              <w:t xml:space="preserve"> proactive attitude</w:t>
            </w:r>
            <w:r w:rsidR="00283FAE">
              <w:t xml:space="preserve"> a</w:t>
            </w:r>
            <w:r w:rsidR="00F252F0" w:rsidRPr="00F252F0">
              <w:t>nd a willingness to learn</w:t>
            </w:r>
            <w:r w:rsidRPr="00F97778">
              <w:t>.</w:t>
            </w:r>
            <w:r w:rsidR="00840D9F">
              <w:t xml:space="preserve"> I am e</w:t>
            </w:r>
            <w:r w:rsidRPr="00F97778">
              <w:t>ager to contribute positively to a work environment</w:t>
            </w:r>
            <w:r w:rsidR="006052AD">
              <w:t>,</w:t>
            </w:r>
            <w:r w:rsidRPr="00F97778">
              <w:t xml:space="preserve"> while furthering </w:t>
            </w:r>
            <w:r w:rsidR="006052AD">
              <w:t xml:space="preserve">my </w:t>
            </w:r>
            <w:r w:rsidRPr="00F97778">
              <w:t>personal and professional growth.</w:t>
            </w:r>
          </w:p>
        </w:tc>
      </w:tr>
      <w:tr w:rsidR="00540A3E" w14:paraId="471D0A22" w14:textId="77777777" w:rsidTr="00540A3E">
        <w:trPr>
          <w:trHeight w:val="649"/>
        </w:trPr>
        <w:tc>
          <w:tcPr>
            <w:tcW w:w="1009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A052DAB" w14:textId="77777777" w:rsidR="00540A3E" w:rsidRPr="008D169E" w:rsidRDefault="00540A3E" w:rsidP="00D11BD3">
            <w:pPr>
              <w:pStyle w:val="Heading1"/>
            </w:pPr>
            <w:r>
              <w:t>EDUCATION</w:t>
            </w:r>
          </w:p>
          <w:p w14:paraId="6C57B37E" w14:textId="3E3E6414" w:rsidR="00540A3E" w:rsidRDefault="00540A3E" w:rsidP="002314EC">
            <w:pPr>
              <w:pStyle w:val="Heading2"/>
            </w:pPr>
            <w:r>
              <w:t>christ the king aquinas sixth form</w:t>
            </w:r>
          </w:p>
          <w:p w14:paraId="7B8DD770" w14:textId="77777777" w:rsidR="00540A3E" w:rsidRDefault="00540A3E" w:rsidP="00D11BD3">
            <w:pPr>
              <w:pStyle w:val="Heading4"/>
            </w:pPr>
            <w:r>
              <w:t>SEPTEMBER 2023 – PRESENT</w:t>
            </w:r>
          </w:p>
          <w:p w14:paraId="0B8EEED5" w14:textId="7110F026" w:rsidR="00540A3E" w:rsidRDefault="00540A3E" w:rsidP="00D11BD3">
            <w:pPr>
              <w:pStyle w:val="ListBullet"/>
            </w:pPr>
            <w:r>
              <w:t>Studying</w:t>
            </w:r>
            <w:r w:rsidR="002314EC">
              <w:t xml:space="preserve"> A Level</w:t>
            </w:r>
            <w:r>
              <w:t xml:space="preserve"> Physics, Mathematics and Computer Science </w:t>
            </w:r>
          </w:p>
          <w:p w14:paraId="06B9F68D" w14:textId="5DD73FEA" w:rsidR="00540A3E" w:rsidRDefault="00540A3E" w:rsidP="00D11BD3">
            <w:pPr>
              <w:pStyle w:val="ListBullet"/>
            </w:pPr>
            <w:r>
              <w:t xml:space="preserve">Predicted grades: </w:t>
            </w:r>
          </w:p>
          <w:p w14:paraId="19EB5ECB" w14:textId="3DF63681" w:rsidR="00540A3E" w:rsidRDefault="00540A3E" w:rsidP="002314EC">
            <w:pPr>
              <w:pStyle w:val="Heading2"/>
            </w:pPr>
            <w:r>
              <w:t>CONISBOROUGH COLLEGE</w:t>
            </w:r>
          </w:p>
          <w:p w14:paraId="75A062F7" w14:textId="77777777" w:rsidR="00540A3E" w:rsidRDefault="00540A3E" w:rsidP="00D11BD3">
            <w:pPr>
              <w:pStyle w:val="Heading4"/>
            </w:pPr>
            <w:r>
              <w:t>SEPTEMBER 2017 – AUGUST 2013</w:t>
            </w:r>
          </w:p>
          <w:p w14:paraId="66A79C1E" w14:textId="526256EB" w:rsidR="00540A3E" w:rsidRDefault="002314EC" w:rsidP="00D11BD3">
            <w:pPr>
              <w:pStyle w:val="ListBullet"/>
            </w:pPr>
            <w:r>
              <w:t>GCSE g</w:t>
            </w:r>
            <w:r w:rsidR="00540A3E">
              <w:t xml:space="preserve">rades </w:t>
            </w:r>
            <w:r>
              <w:t>achieved –</w:t>
            </w:r>
            <w:r w:rsidR="00540A3E">
              <w:t xml:space="preserve"> </w:t>
            </w:r>
            <w:r w:rsidR="00540A3E" w:rsidRPr="00166C00">
              <w:t>Maths: 7</w:t>
            </w:r>
            <w:r w:rsidR="00540A3E">
              <w:t>;</w:t>
            </w:r>
            <w:r w:rsidR="00540A3E" w:rsidRPr="00166C00">
              <w:t xml:space="preserve"> Physics: 6</w:t>
            </w:r>
            <w:r w:rsidR="00540A3E">
              <w:t>;</w:t>
            </w:r>
            <w:r w:rsidR="00540A3E" w:rsidRPr="00166C00">
              <w:t xml:space="preserve"> Biology: 6</w:t>
            </w:r>
            <w:r w:rsidR="00540A3E">
              <w:t>;</w:t>
            </w:r>
            <w:r w:rsidR="00540A3E" w:rsidRPr="00166C00">
              <w:t xml:space="preserve"> Chemistry: 7</w:t>
            </w:r>
            <w:r w:rsidR="00540A3E">
              <w:t>;</w:t>
            </w:r>
            <w:r w:rsidR="00540A3E" w:rsidRPr="00166C00">
              <w:t xml:space="preserve"> History: 7</w:t>
            </w:r>
            <w:r w:rsidR="00540A3E">
              <w:t>;</w:t>
            </w:r>
            <w:r w:rsidR="00540A3E" w:rsidRPr="00166C00">
              <w:t xml:space="preserve"> English Lit</w:t>
            </w:r>
            <w:r w:rsidR="00540A3E">
              <w:t>erature</w:t>
            </w:r>
            <w:r w:rsidR="00540A3E" w:rsidRPr="00166C00">
              <w:t>: 5</w:t>
            </w:r>
            <w:r w:rsidR="00540A3E">
              <w:t>;</w:t>
            </w:r>
            <w:r w:rsidR="00540A3E" w:rsidRPr="00166C00">
              <w:t xml:space="preserve"> English Lang</w:t>
            </w:r>
            <w:r w:rsidR="00540A3E">
              <w:t>uage</w:t>
            </w:r>
            <w:r w:rsidR="00540A3E" w:rsidRPr="00166C00">
              <w:t>: 6</w:t>
            </w:r>
            <w:r w:rsidR="00540A3E">
              <w:t>;</w:t>
            </w:r>
            <w:r w:rsidR="00540A3E" w:rsidRPr="00166C00">
              <w:t> Spanish: 5</w:t>
            </w:r>
            <w:r w:rsidR="00C26DD6">
              <w:t>.</w:t>
            </w:r>
          </w:p>
        </w:tc>
      </w:tr>
      <w:tr w:rsidR="00540A3E" w14:paraId="2AFC3AEA" w14:textId="77777777" w:rsidTr="00540A3E">
        <w:trPr>
          <w:trHeight w:val="1524"/>
        </w:trPr>
        <w:tc>
          <w:tcPr>
            <w:tcW w:w="1009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BD33E48" w14:textId="77777777" w:rsidR="00540A3E" w:rsidRPr="008D169E" w:rsidRDefault="00540A3E" w:rsidP="00D11BD3">
            <w:pPr>
              <w:pStyle w:val="Heading1"/>
            </w:pPr>
            <w:r>
              <w:t>EXPERIENCE</w:t>
            </w:r>
          </w:p>
          <w:p w14:paraId="52093768" w14:textId="1645FC80" w:rsidR="00540A3E" w:rsidRPr="00C35EF0" w:rsidRDefault="00540A3E" w:rsidP="00D11BD3">
            <w:pPr>
              <w:pStyle w:val="Heading2"/>
            </w:pPr>
            <w:r>
              <w:t>BUILDER’S Apprentice</w:t>
            </w:r>
          </w:p>
          <w:p w14:paraId="469F7629" w14:textId="3FE7690C" w:rsidR="00540A3E" w:rsidRPr="003F1B98" w:rsidRDefault="00540A3E" w:rsidP="00D11BD3">
            <w:pPr>
              <w:pStyle w:val="Heading3"/>
            </w:pPr>
            <w:r>
              <w:t>Jacob Ladders</w:t>
            </w:r>
          </w:p>
          <w:p w14:paraId="6E84D384" w14:textId="74025996" w:rsidR="00540A3E" w:rsidRPr="003F1B98" w:rsidRDefault="00540A3E" w:rsidP="00D11BD3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Style w:val="SubtleReference"/>
                <w:rFonts w:asciiTheme="majorHAnsi" w:hAnsiTheme="majorHAnsi"/>
                <w:color w:val="595959" w:themeColor="text1" w:themeTint="A6"/>
                <w:spacing w:val="0"/>
              </w:rPr>
              <w:t>august 2023 – january 2024</w:t>
            </w:r>
          </w:p>
          <w:p w14:paraId="39026F51" w14:textId="17B3CB1E" w:rsidR="00540A3E" w:rsidRDefault="00853C3A" w:rsidP="00D11BD3">
            <w:pPr>
              <w:pStyle w:val="ListBullet"/>
            </w:pPr>
            <w:r>
              <w:t>Assisted with</w:t>
            </w:r>
            <w:r w:rsidR="00540A3E">
              <w:t xml:space="preserve"> </w:t>
            </w:r>
            <w:r w:rsidR="00FC011A">
              <w:t>painting and decorating</w:t>
            </w:r>
            <w:r>
              <w:t xml:space="preserve"> tasks and</w:t>
            </w:r>
            <w:r w:rsidR="00540A3E">
              <w:t xml:space="preserve"> repairs.</w:t>
            </w:r>
          </w:p>
          <w:p w14:paraId="30D2AAB7" w14:textId="1CEB0241" w:rsidR="00BD5B37" w:rsidRDefault="0001058B" w:rsidP="00BD5B37">
            <w:pPr>
              <w:pStyle w:val="ListBullet"/>
            </w:pPr>
            <w:r>
              <w:t>Supported with</w:t>
            </w:r>
            <w:r w:rsidR="00441D65">
              <w:t xml:space="preserve"> planning</w:t>
            </w:r>
            <w:r w:rsidR="0013610F">
              <w:t xml:space="preserve"> building works and ordering materials.</w:t>
            </w:r>
          </w:p>
          <w:p w14:paraId="4AB7A5C1" w14:textId="1EAB9780" w:rsidR="00540A3E" w:rsidRDefault="003D0DF7" w:rsidP="00D11BD3">
            <w:pPr>
              <w:pStyle w:val="ListBullet"/>
            </w:pPr>
            <w:r>
              <w:t>Managed the busin</w:t>
            </w:r>
            <w:r w:rsidR="008B7FE3">
              <w:t xml:space="preserve">ess </w:t>
            </w:r>
            <w:r>
              <w:t>paperwork and invoicing</w:t>
            </w:r>
            <w:r w:rsidR="00997EF1">
              <w:t xml:space="preserve"> for clients</w:t>
            </w:r>
            <w:r>
              <w:t xml:space="preserve">. </w:t>
            </w:r>
          </w:p>
          <w:p w14:paraId="7484C246" w14:textId="640585D7" w:rsidR="00540A3E" w:rsidRPr="00C35EF0" w:rsidRDefault="00540A3E" w:rsidP="00D11BD3">
            <w:pPr>
              <w:pStyle w:val="Heading2"/>
            </w:pPr>
            <w:r>
              <w:t>admin assistant</w:t>
            </w:r>
          </w:p>
          <w:p w14:paraId="241DF78F" w14:textId="20685166" w:rsidR="00540A3E" w:rsidRPr="003F1B98" w:rsidRDefault="00540A3E" w:rsidP="00D11BD3">
            <w:pPr>
              <w:pStyle w:val="Heading3"/>
            </w:pPr>
            <w:r>
              <w:t>Lewisham Hospital – Medical Records</w:t>
            </w:r>
          </w:p>
          <w:p w14:paraId="2CAEF3CE" w14:textId="1C715D3E" w:rsidR="00540A3E" w:rsidRPr="005309D2" w:rsidRDefault="00E336C3" w:rsidP="00D11BD3">
            <w:pPr>
              <w:pStyle w:val="Heading4"/>
              <w:rPr>
                <w:rStyle w:val="SubtleReference"/>
                <w:rFonts w:asciiTheme="majorHAnsi" w:hAnsiTheme="majorHAnsi"/>
                <w:color w:val="595959" w:themeColor="text1" w:themeTint="A6"/>
                <w:spacing w:val="0"/>
              </w:rPr>
            </w:pPr>
            <w:r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  <w:t>A</w:t>
            </w:r>
            <w:r>
              <w:rPr>
                <w:rStyle w:val="SubtleReference"/>
                <w:rFonts w:asciiTheme="majorHAnsi" w:hAnsiTheme="majorHAnsi"/>
                <w:color w:val="595959" w:themeColor="text1" w:themeTint="A6"/>
              </w:rPr>
              <w:t xml:space="preserve">PRIL </w:t>
            </w:r>
            <w:r w:rsidR="00540A3E" w:rsidRPr="005309D2"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  <w:t>2022</w:t>
            </w:r>
          </w:p>
          <w:p w14:paraId="51366452" w14:textId="401DB689" w:rsidR="00540A3E" w:rsidRDefault="00C039F4" w:rsidP="00D11BD3">
            <w:pPr>
              <w:pStyle w:val="ListBullet"/>
            </w:pPr>
            <w:r>
              <w:t>U</w:t>
            </w:r>
            <w:r w:rsidR="00540A3E">
              <w:t>pdated</w:t>
            </w:r>
            <w:r>
              <w:t xml:space="preserve"> the patient </w:t>
            </w:r>
            <w:r w:rsidR="00540A3E">
              <w:t xml:space="preserve">database </w:t>
            </w:r>
            <w:r w:rsidR="00930D49">
              <w:t xml:space="preserve">and notes </w:t>
            </w:r>
            <w:r w:rsidR="00540A3E">
              <w:t xml:space="preserve">for </w:t>
            </w:r>
            <w:r w:rsidR="00930D49">
              <w:t xml:space="preserve">the </w:t>
            </w:r>
            <w:r w:rsidR="00540A3E">
              <w:t xml:space="preserve">staff </w:t>
            </w:r>
            <w:r w:rsidR="00930D49">
              <w:t xml:space="preserve">to </w:t>
            </w:r>
            <w:r w:rsidR="00540A3E">
              <w:t>use.</w:t>
            </w:r>
          </w:p>
          <w:p w14:paraId="674A5DC5" w14:textId="0781D884" w:rsidR="00540A3E" w:rsidRDefault="00540A3E" w:rsidP="00D11BD3">
            <w:pPr>
              <w:pStyle w:val="ListBullet"/>
            </w:pPr>
            <w:r>
              <w:t>Entrusted to</w:t>
            </w:r>
            <w:r w:rsidR="00BD71FB">
              <w:t xml:space="preserve"> digitise written</w:t>
            </w:r>
            <w:r>
              <w:t xml:space="preserve"> data</w:t>
            </w:r>
            <w:r w:rsidR="00B42674">
              <w:t>.</w:t>
            </w:r>
          </w:p>
        </w:tc>
      </w:tr>
      <w:tr w:rsidR="00540A3E" w14:paraId="155DB659" w14:textId="77777777" w:rsidTr="00540A3E">
        <w:trPr>
          <w:trHeight w:val="202"/>
        </w:trPr>
        <w:tc>
          <w:tcPr>
            <w:tcW w:w="10090" w:type="dxa"/>
            <w:gridSpan w:val="2"/>
            <w:tcBorders>
              <w:top w:val="single" w:sz="24" w:space="0" w:color="ACA8AA" w:themeColor="accent4"/>
            </w:tcBorders>
          </w:tcPr>
          <w:p w14:paraId="5D4E068A" w14:textId="77777777" w:rsidR="00540A3E" w:rsidRPr="00A30F99" w:rsidRDefault="00540A3E" w:rsidP="00D11BD3">
            <w:pPr>
              <w:pStyle w:val="Heading1"/>
            </w:pPr>
            <w:sdt>
              <w:sdtPr>
                <w:id w:val="1924448501"/>
                <w:placeholder>
                  <w:docPart w:val="4FB5BC9A35F74A71A4C8658E97B3F2DE"/>
                </w:placeholder>
                <w:temporary/>
                <w:showingPlcHdr/>
                <w15:appearance w15:val="hidden"/>
              </w:sdtPr>
              <w:sdtContent>
                <w:r w:rsidRPr="008D169E">
                  <w:t>Skills</w:t>
                </w:r>
              </w:sdtContent>
            </w:sdt>
          </w:p>
        </w:tc>
      </w:tr>
      <w:tr w:rsidR="00540A3E" w14:paraId="5A993251" w14:textId="77777777" w:rsidTr="00540A3E">
        <w:trPr>
          <w:trHeight w:val="381"/>
        </w:trPr>
        <w:tc>
          <w:tcPr>
            <w:tcW w:w="5045" w:type="dxa"/>
            <w:tcBorders>
              <w:bottom w:val="single" w:sz="24" w:space="0" w:color="ACA8AA" w:themeColor="accent4"/>
            </w:tcBorders>
          </w:tcPr>
          <w:p w14:paraId="2FE4E27B" w14:textId="79E4E38D" w:rsidR="00540A3E" w:rsidRDefault="00540A3E" w:rsidP="00AE5EAD">
            <w:pPr>
              <w:pStyle w:val="ListBullet"/>
            </w:pPr>
            <w:r>
              <w:t>Microsoft Office Suite</w:t>
            </w:r>
          </w:p>
        </w:tc>
        <w:tc>
          <w:tcPr>
            <w:tcW w:w="5045" w:type="dxa"/>
            <w:tcBorders>
              <w:bottom w:val="single" w:sz="24" w:space="0" w:color="ACA8AA" w:themeColor="accent4"/>
            </w:tcBorders>
          </w:tcPr>
          <w:p w14:paraId="4398DE69" w14:textId="0AC05365" w:rsidR="00540A3E" w:rsidRPr="00CE3B09" w:rsidRDefault="00CF499E" w:rsidP="00285DDE">
            <w:pPr>
              <w:pStyle w:val="ListBullet"/>
            </w:pPr>
            <w:r>
              <w:t xml:space="preserve">Perficient </w:t>
            </w:r>
            <w:r w:rsidR="00285DDE">
              <w:t>in Spanish</w:t>
            </w:r>
          </w:p>
        </w:tc>
      </w:tr>
    </w:tbl>
    <w:p w14:paraId="422C34E7" w14:textId="77777777" w:rsidR="00643E15" w:rsidRPr="00643E15" w:rsidRDefault="00643E15" w:rsidP="00AE5EAD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9E6E3" w14:textId="77777777" w:rsidR="00872EA6" w:rsidRDefault="00872EA6" w:rsidP="001D4099">
      <w:pPr>
        <w:spacing w:line="240" w:lineRule="auto"/>
      </w:pPr>
      <w:r>
        <w:separator/>
      </w:r>
    </w:p>
  </w:endnote>
  <w:endnote w:type="continuationSeparator" w:id="0">
    <w:p w14:paraId="2951D5FE" w14:textId="77777777" w:rsidR="00872EA6" w:rsidRDefault="00872EA6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5F084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4DDCE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16CA9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4062E" w14:textId="77777777" w:rsidR="00872EA6" w:rsidRDefault="00872EA6" w:rsidP="001D4099">
      <w:pPr>
        <w:spacing w:line="240" w:lineRule="auto"/>
      </w:pPr>
      <w:r>
        <w:separator/>
      </w:r>
    </w:p>
  </w:footnote>
  <w:footnote w:type="continuationSeparator" w:id="0">
    <w:p w14:paraId="5684432E" w14:textId="77777777" w:rsidR="00872EA6" w:rsidRDefault="00872EA6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2890D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B9372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90284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1E22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C1D55BD"/>
    <w:multiLevelType w:val="hybridMultilevel"/>
    <w:tmpl w:val="F34AF8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3F6CB1"/>
    <w:multiLevelType w:val="hybridMultilevel"/>
    <w:tmpl w:val="62E8B2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D922A5"/>
    <w:multiLevelType w:val="hybridMultilevel"/>
    <w:tmpl w:val="5BC620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5"/>
  </w:num>
  <w:num w:numId="3" w16cid:durableId="1017973236">
    <w:abstractNumId w:val="2"/>
  </w:num>
  <w:num w:numId="4" w16cid:durableId="675575352">
    <w:abstractNumId w:val="0"/>
  </w:num>
  <w:num w:numId="5" w16cid:durableId="649947758">
    <w:abstractNumId w:val="4"/>
  </w:num>
  <w:num w:numId="6" w16cid:durableId="1055003152">
    <w:abstractNumId w:val="6"/>
  </w:num>
  <w:num w:numId="7" w16cid:durableId="817305729">
    <w:abstractNumId w:val="3"/>
  </w:num>
  <w:num w:numId="8" w16cid:durableId="1986545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A3"/>
    <w:rsid w:val="0001058B"/>
    <w:rsid w:val="00010AF7"/>
    <w:rsid w:val="000224DE"/>
    <w:rsid w:val="000524A9"/>
    <w:rsid w:val="0005538E"/>
    <w:rsid w:val="000728A9"/>
    <w:rsid w:val="000761F2"/>
    <w:rsid w:val="00087D71"/>
    <w:rsid w:val="000930DE"/>
    <w:rsid w:val="000D0273"/>
    <w:rsid w:val="000E1FE9"/>
    <w:rsid w:val="00133356"/>
    <w:rsid w:val="0013610F"/>
    <w:rsid w:val="00166C00"/>
    <w:rsid w:val="00180710"/>
    <w:rsid w:val="001D4099"/>
    <w:rsid w:val="001D7755"/>
    <w:rsid w:val="001F47CA"/>
    <w:rsid w:val="00211F15"/>
    <w:rsid w:val="002203E2"/>
    <w:rsid w:val="00222532"/>
    <w:rsid w:val="002314EC"/>
    <w:rsid w:val="0024659D"/>
    <w:rsid w:val="002721D2"/>
    <w:rsid w:val="002748D3"/>
    <w:rsid w:val="00283FAE"/>
    <w:rsid w:val="00285DDE"/>
    <w:rsid w:val="00285F5A"/>
    <w:rsid w:val="002A0319"/>
    <w:rsid w:val="002A21B2"/>
    <w:rsid w:val="002C06D6"/>
    <w:rsid w:val="002D0969"/>
    <w:rsid w:val="0030456C"/>
    <w:rsid w:val="00382EA8"/>
    <w:rsid w:val="003D0DF7"/>
    <w:rsid w:val="003D135F"/>
    <w:rsid w:val="003F1B98"/>
    <w:rsid w:val="00402E9B"/>
    <w:rsid w:val="00412CA3"/>
    <w:rsid w:val="004303D4"/>
    <w:rsid w:val="00441D65"/>
    <w:rsid w:val="00483B74"/>
    <w:rsid w:val="004B145E"/>
    <w:rsid w:val="004D2889"/>
    <w:rsid w:val="004D4E50"/>
    <w:rsid w:val="004E4FB5"/>
    <w:rsid w:val="00510684"/>
    <w:rsid w:val="005309D2"/>
    <w:rsid w:val="00535659"/>
    <w:rsid w:val="00540A3E"/>
    <w:rsid w:val="0057586E"/>
    <w:rsid w:val="00592EEE"/>
    <w:rsid w:val="005937B7"/>
    <w:rsid w:val="005F56A3"/>
    <w:rsid w:val="006052AD"/>
    <w:rsid w:val="00615397"/>
    <w:rsid w:val="00630106"/>
    <w:rsid w:val="00643E15"/>
    <w:rsid w:val="006A49AA"/>
    <w:rsid w:val="006D15E3"/>
    <w:rsid w:val="006E4E40"/>
    <w:rsid w:val="006F11B1"/>
    <w:rsid w:val="006F747B"/>
    <w:rsid w:val="007622EE"/>
    <w:rsid w:val="00766A80"/>
    <w:rsid w:val="00780B8E"/>
    <w:rsid w:val="007A0466"/>
    <w:rsid w:val="007A6961"/>
    <w:rsid w:val="007C32EC"/>
    <w:rsid w:val="007D1257"/>
    <w:rsid w:val="007E2006"/>
    <w:rsid w:val="00823601"/>
    <w:rsid w:val="00840D9F"/>
    <w:rsid w:val="00844219"/>
    <w:rsid w:val="00853C3A"/>
    <w:rsid w:val="00867C58"/>
    <w:rsid w:val="00871B16"/>
    <w:rsid w:val="00872EA6"/>
    <w:rsid w:val="00886679"/>
    <w:rsid w:val="008900CF"/>
    <w:rsid w:val="008B4069"/>
    <w:rsid w:val="008B7FE3"/>
    <w:rsid w:val="008D169E"/>
    <w:rsid w:val="00930D49"/>
    <w:rsid w:val="009417EB"/>
    <w:rsid w:val="00997EF1"/>
    <w:rsid w:val="009C119E"/>
    <w:rsid w:val="009D1FF3"/>
    <w:rsid w:val="00A30F99"/>
    <w:rsid w:val="00A31B51"/>
    <w:rsid w:val="00A33C0B"/>
    <w:rsid w:val="00A40DEC"/>
    <w:rsid w:val="00A5210A"/>
    <w:rsid w:val="00A66AFF"/>
    <w:rsid w:val="00AD79E9"/>
    <w:rsid w:val="00AE5EAD"/>
    <w:rsid w:val="00B120A4"/>
    <w:rsid w:val="00B35A3C"/>
    <w:rsid w:val="00B42674"/>
    <w:rsid w:val="00B877AA"/>
    <w:rsid w:val="00B91EF0"/>
    <w:rsid w:val="00BA0D01"/>
    <w:rsid w:val="00BA207D"/>
    <w:rsid w:val="00BD5B37"/>
    <w:rsid w:val="00BD71FB"/>
    <w:rsid w:val="00C039F4"/>
    <w:rsid w:val="00C26DD6"/>
    <w:rsid w:val="00C35EF0"/>
    <w:rsid w:val="00C44C24"/>
    <w:rsid w:val="00C54839"/>
    <w:rsid w:val="00CC0FFE"/>
    <w:rsid w:val="00CE3B09"/>
    <w:rsid w:val="00CF499E"/>
    <w:rsid w:val="00D11BD3"/>
    <w:rsid w:val="00D142B6"/>
    <w:rsid w:val="00D3216C"/>
    <w:rsid w:val="00D57798"/>
    <w:rsid w:val="00D86211"/>
    <w:rsid w:val="00D914ED"/>
    <w:rsid w:val="00D92978"/>
    <w:rsid w:val="00D952B4"/>
    <w:rsid w:val="00D955BB"/>
    <w:rsid w:val="00E336C3"/>
    <w:rsid w:val="00E42DE9"/>
    <w:rsid w:val="00EA604D"/>
    <w:rsid w:val="00EB6A5F"/>
    <w:rsid w:val="00F252F0"/>
    <w:rsid w:val="00F255EB"/>
    <w:rsid w:val="00F42731"/>
    <w:rsid w:val="00F44EC7"/>
    <w:rsid w:val="00F62BAE"/>
    <w:rsid w:val="00F67578"/>
    <w:rsid w:val="00F92CA8"/>
    <w:rsid w:val="00F97778"/>
    <w:rsid w:val="00FA3628"/>
    <w:rsid w:val="00FC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FBC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i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B5BC9A35F74A71A4C8658E97B3F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6E50-FB53-4D15-ADDA-AF329E45EDDF}"/>
      </w:docPartPr>
      <w:docPartBody>
        <w:p w:rsidR="00000000" w:rsidRDefault="0073184E" w:rsidP="0073184E">
          <w:pPr>
            <w:pStyle w:val="4FB5BC9A35F74A71A4C8658E97B3F2DE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4E"/>
    <w:rsid w:val="000C73DB"/>
    <w:rsid w:val="0073184E"/>
    <w:rsid w:val="00F4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E7A08E63EC41858E56946BCF78D4C6">
    <w:name w:val="2DE7A08E63EC41858E56946BCF78D4C6"/>
  </w:style>
  <w:style w:type="paragraph" w:customStyle="1" w:styleId="8F31803A328745E8A4C2FC728CEE0980">
    <w:name w:val="8F31803A328745E8A4C2FC728CEE0980"/>
  </w:style>
  <w:style w:type="paragraph" w:customStyle="1" w:styleId="FF0588E4BC344EFC8290E8EFC36524A1">
    <w:name w:val="FF0588E4BC344EFC8290E8EFC36524A1"/>
  </w:style>
  <w:style w:type="paragraph" w:customStyle="1" w:styleId="7F0F225361504D7F8B4D67424B07D910">
    <w:name w:val="7F0F225361504D7F8B4D67424B07D910"/>
  </w:style>
  <w:style w:type="paragraph" w:customStyle="1" w:styleId="955FEE6C79724A33ACDA02CA4B105DB8">
    <w:name w:val="955FEE6C79724A33ACDA02CA4B105DB8"/>
  </w:style>
  <w:style w:type="paragraph" w:customStyle="1" w:styleId="A20FB79BFB5F414EA79315B5E4E5556A">
    <w:name w:val="A20FB79BFB5F414EA79315B5E4E5556A"/>
  </w:style>
  <w:style w:type="paragraph" w:customStyle="1" w:styleId="483364E1D63A47D083AE64AB86BF81FB">
    <w:name w:val="483364E1D63A47D083AE64AB86BF81FB"/>
  </w:style>
  <w:style w:type="paragraph" w:customStyle="1" w:styleId="3881AB45B43C42BDAAB2CED10D0EA019">
    <w:name w:val="3881AB45B43C42BDAAB2CED10D0EA019"/>
  </w:style>
  <w:style w:type="paragraph" w:customStyle="1" w:styleId="C3CAF5CF578C419FBA774558A3F9F5F8">
    <w:name w:val="C3CAF5CF578C419FBA774558A3F9F5F8"/>
  </w:style>
  <w:style w:type="paragraph" w:customStyle="1" w:styleId="D4A2EAD6A90042069AAFA5CBD5149E5D">
    <w:name w:val="D4A2EAD6A90042069AAFA5CBD5149E5D"/>
  </w:style>
  <w:style w:type="paragraph" w:customStyle="1" w:styleId="8E3CD7501BD24461BABC494D183F0ED1">
    <w:name w:val="8E3CD7501BD24461BABC494D183F0ED1"/>
  </w:style>
  <w:style w:type="paragraph" w:customStyle="1" w:styleId="048BC3D40CFA4303A3468783BD38DE1F">
    <w:name w:val="048BC3D40CFA4303A3468783BD38DE1F"/>
  </w:style>
  <w:style w:type="paragraph" w:customStyle="1" w:styleId="7CEF2134A0CE4E4589C37DA7A28CFC65">
    <w:name w:val="7CEF2134A0CE4E4589C37DA7A28CFC65"/>
  </w:style>
  <w:style w:type="paragraph" w:customStyle="1" w:styleId="D29EDB2F6F4D49C8B854741F8EBC4B91">
    <w:name w:val="D29EDB2F6F4D49C8B854741F8EBC4B91"/>
  </w:style>
  <w:style w:type="paragraph" w:customStyle="1" w:styleId="5203CA9EAB974148AEFD3E536218948D">
    <w:name w:val="5203CA9EAB974148AEFD3E536218948D"/>
  </w:style>
  <w:style w:type="paragraph" w:customStyle="1" w:styleId="D70EE62835E64C41B283DCFAC214B119">
    <w:name w:val="D70EE62835E64C41B283DCFAC214B119"/>
  </w:style>
  <w:style w:type="paragraph" w:customStyle="1" w:styleId="86B87F8891304672940D6C1971E75067">
    <w:name w:val="86B87F8891304672940D6C1971E75067"/>
  </w:style>
  <w:style w:type="paragraph" w:customStyle="1" w:styleId="58F32EED8962457FBC1C8A626CEE0F9D">
    <w:name w:val="58F32EED8962457FBC1C8A626CEE0F9D"/>
  </w:style>
  <w:style w:type="paragraph" w:customStyle="1" w:styleId="6FC646C8A9A04FCE92E6A342949AC68B">
    <w:name w:val="6FC646C8A9A04FCE92E6A342949AC68B"/>
  </w:style>
  <w:style w:type="paragraph" w:customStyle="1" w:styleId="C671DE61985543E9BF9E582E912C0B6B">
    <w:name w:val="C671DE61985543E9BF9E582E912C0B6B"/>
  </w:style>
  <w:style w:type="paragraph" w:customStyle="1" w:styleId="51BB1C7505D64BC982B7E298715873AD">
    <w:name w:val="51BB1C7505D64BC982B7E298715873AD"/>
  </w:style>
  <w:style w:type="paragraph" w:customStyle="1" w:styleId="3A9475D1687B49889186F2AB13F7E6A0">
    <w:name w:val="3A9475D1687B49889186F2AB13F7E6A0"/>
  </w:style>
  <w:style w:type="paragraph" w:customStyle="1" w:styleId="89D293D8223B4D33BEEE1E0AA5831DD3">
    <w:name w:val="89D293D8223B4D33BEEE1E0AA5831DD3"/>
  </w:style>
  <w:style w:type="paragraph" w:customStyle="1" w:styleId="D8FB9729C21A43C8BDD3266801AA56D2">
    <w:name w:val="D8FB9729C21A43C8BDD3266801AA56D2"/>
  </w:style>
  <w:style w:type="paragraph" w:customStyle="1" w:styleId="824B645BC2BE4CB480853C4252C97143">
    <w:name w:val="824B645BC2BE4CB480853C4252C97143"/>
  </w:style>
  <w:style w:type="paragraph" w:customStyle="1" w:styleId="D39A91ED3D904CC7AEF3727053B5A87C">
    <w:name w:val="D39A91ED3D904CC7AEF3727053B5A87C"/>
  </w:style>
  <w:style w:type="paragraph" w:customStyle="1" w:styleId="776C0EF2271A4DA5A5077F32A5316C17">
    <w:name w:val="776C0EF2271A4DA5A5077F32A5316C17"/>
  </w:style>
  <w:style w:type="paragraph" w:customStyle="1" w:styleId="38380D10DB304B8698E434533D87DB7A">
    <w:name w:val="38380D10DB304B8698E434533D87DB7A"/>
  </w:style>
  <w:style w:type="paragraph" w:customStyle="1" w:styleId="5FFE5F09DA93403ABF11E798FB25760A">
    <w:name w:val="5FFE5F09DA93403ABF11E798FB25760A"/>
  </w:style>
  <w:style w:type="paragraph" w:customStyle="1" w:styleId="FF85AF23AE8C48E3A61ACB0F1400B05E">
    <w:name w:val="FF85AF23AE8C48E3A61ACB0F1400B05E"/>
  </w:style>
  <w:style w:type="paragraph" w:customStyle="1" w:styleId="AB1B06642E634BBD83CE980C90DE4CC0">
    <w:name w:val="AB1B06642E634BBD83CE980C90DE4CC0"/>
  </w:style>
  <w:style w:type="paragraph" w:customStyle="1" w:styleId="F66612D98C234CC69C17507839008FF8">
    <w:name w:val="F66612D98C234CC69C17507839008FF8"/>
  </w:style>
  <w:style w:type="paragraph" w:customStyle="1" w:styleId="738BC1535A6F42718A6C2C357ABADCA1">
    <w:name w:val="738BC1535A6F42718A6C2C357ABADCA1"/>
  </w:style>
  <w:style w:type="character" w:styleId="PlaceholderText">
    <w:name w:val="Placeholder Text"/>
    <w:basedOn w:val="DefaultParagraphFont"/>
    <w:uiPriority w:val="99"/>
    <w:semiHidden/>
    <w:rsid w:val="0073184E"/>
    <w:rPr>
      <w:color w:val="808080"/>
    </w:rPr>
  </w:style>
  <w:style w:type="paragraph" w:customStyle="1" w:styleId="702A69D30B114BEAA0CD16ABBF7EDB0F">
    <w:name w:val="702A69D30B114BEAA0CD16ABBF7EDB0F"/>
  </w:style>
  <w:style w:type="paragraph" w:customStyle="1" w:styleId="2EA50BB562844264914BAE4B407D4963">
    <w:name w:val="2EA50BB562844264914BAE4B407D4963"/>
    <w:rsid w:val="0073184E"/>
  </w:style>
  <w:style w:type="paragraph" w:customStyle="1" w:styleId="1DCD60A3DCE142D09DE9F482C3BF6F12">
    <w:name w:val="1DCD60A3DCE142D09DE9F482C3BF6F12"/>
    <w:rsid w:val="0073184E"/>
  </w:style>
  <w:style w:type="paragraph" w:customStyle="1" w:styleId="74C6CA48674E4A5F92FF4AFE61F64B38">
    <w:name w:val="74C6CA48674E4A5F92FF4AFE61F64B38"/>
    <w:rsid w:val="0073184E"/>
  </w:style>
  <w:style w:type="paragraph" w:customStyle="1" w:styleId="AC4CA4B72C0B40D19C2F7E743E01EDA9">
    <w:name w:val="AC4CA4B72C0B40D19C2F7E743E01EDA9"/>
    <w:rsid w:val="0073184E"/>
  </w:style>
  <w:style w:type="paragraph" w:customStyle="1" w:styleId="E6C292273B21429697715109A7987BFA">
    <w:name w:val="E6C292273B21429697715109A7987BFA"/>
    <w:rsid w:val="0073184E"/>
  </w:style>
  <w:style w:type="paragraph" w:customStyle="1" w:styleId="6B9195529D0F4B929962E281D169DDB3">
    <w:name w:val="6B9195529D0F4B929962E281D169DDB3"/>
    <w:rsid w:val="0073184E"/>
  </w:style>
  <w:style w:type="paragraph" w:customStyle="1" w:styleId="1A3117F682EA44D3A8C77B23C272078C">
    <w:name w:val="1A3117F682EA44D3A8C77B23C272078C"/>
    <w:rsid w:val="0073184E"/>
  </w:style>
  <w:style w:type="paragraph" w:customStyle="1" w:styleId="1E1D7E24CDB84FCB9237B5AF374BF89C">
    <w:name w:val="1E1D7E24CDB84FCB9237B5AF374BF89C"/>
    <w:rsid w:val="0073184E"/>
  </w:style>
  <w:style w:type="paragraph" w:customStyle="1" w:styleId="4DE9010296A74145BDF7057FC2448902">
    <w:name w:val="4DE9010296A74145BDF7057FC2448902"/>
    <w:rsid w:val="0073184E"/>
  </w:style>
  <w:style w:type="paragraph" w:customStyle="1" w:styleId="03F56869E9504C69B5658DB62F4F7680">
    <w:name w:val="03F56869E9504C69B5658DB62F4F7680"/>
    <w:rsid w:val="0073184E"/>
  </w:style>
  <w:style w:type="paragraph" w:customStyle="1" w:styleId="A6813A659717487CB4A2B7754B4CDBEE">
    <w:name w:val="A6813A659717487CB4A2B7754B4CDBEE"/>
    <w:rsid w:val="0073184E"/>
  </w:style>
  <w:style w:type="paragraph" w:customStyle="1" w:styleId="6E2DF83C16BB4CAF811E04950C6E45DF">
    <w:name w:val="6E2DF83C16BB4CAF811E04950C6E45DF"/>
    <w:rsid w:val="0073184E"/>
  </w:style>
  <w:style w:type="paragraph" w:customStyle="1" w:styleId="10AB8141C4E4482B804193CADBF44B07">
    <w:name w:val="10AB8141C4E4482B804193CADBF44B07"/>
    <w:rsid w:val="0073184E"/>
  </w:style>
  <w:style w:type="paragraph" w:customStyle="1" w:styleId="836975CD903B4D93B83351849CE1886C">
    <w:name w:val="836975CD903B4D93B83351849CE1886C"/>
    <w:rsid w:val="0073184E"/>
  </w:style>
  <w:style w:type="paragraph" w:customStyle="1" w:styleId="64F247630FD0490C99D5FDA1951C5724">
    <w:name w:val="64F247630FD0490C99D5FDA1951C5724"/>
    <w:rsid w:val="0073184E"/>
  </w:style>
  <w:style w:type="paragraph" w:customStyle="1" w:styleId="8D332455C7AF46709D5FDD504D154E7B">
    <w:name w:val="8D332455C7AF46709D5FDD504D154E7B"/>
    <w:rsid w:val="0073184E"/>
  </w:style>
  <w:style w:type="paragraph" w:customStyle="1" w:styleId="E5B491B91B19460A841075B63C198120">
    <w:name w:val="E5B491B91B19460A841075B63C198120"/>
    <w:rsid w:val="0073184E"/>
  </w:style>
  <w:style w:type="paragraph" w:customStyle="1" w:styleId="C484F19825C04795A843542C969D74F1">
    <w:name w:val="C484F19825C04795A843542C969D74F1"/>
    <w:rsid w:val="0073184E"/>
  </w:style>
  <w:style w:type="paragraph" w:customStyle="1" w:styleId="F3CDDC4D7F0741CD872248EE5127AD7B">
    <w:name w:val="F3CDDC4D7F0741CD872248EE5127AD7B"/>
    <w:rsid w:val="0073184E"/>
  </w:style>
  <w:style w:type="paragraph" w:customStyle="1" w:styleId="E37C54278E0749F995E9596D6A20BE85">
    <w:name w:val="E37C54278E0749F995E9596D6A20BE85"/>
    <w:rsid w:val="0073184E"/>
  </w:style>
  <w:style w:type="paragraph" w:customStyle="1" w:styleId="AAC85D591410426B868A34B16B58DD24">
    <w:name w:val="AAC85D591410426B868A34B16B58DD24"/>
    <w:rsid w:val="0073184E"/>
  </w:style>
  <w:style w:type="paragraph" w:customStyle="1" w:styleId="AEF2800DB33E4A3383037ED449693BA5">
    <w:name w:val="AEF2800DB33E4A3383037ED449693BA5"/>
    <w:rsid w:val="0073184E"/>
  </w:style>
  <w:style w:type="paragraph" w:customStyle="1" w:styleId="487C280344F34A8CB24BADF960B6D713">
    <w:name w:val="487C280344F34A8CB24BADF960B6D713"/>
    <w:rsid w:val="0073184E"/>
  </w:style>
  <w:style w:type="paragraph" w:customStyle="1" w:styleId="2D68798EDD3C4787B8AA5819FBC5E85D">
    <w:name w:val="2D68798EDD3C4787B8AA5819FBC5E85D"/>
    <w:rsid w:val="0073184E"/>
  </w:style>
  <w:style w:type="paragraph" w:customStyle="1" w:styleId="F844B86363D741EB83DD00F86F3E5BE2">
    <w:name w:val="F844B86363D741EB83DD00F86F3E5BE2"/>
    <w:rsid w:val="0073184E"/>
  </w:style>
  <w:style w:type="paragraph" w:customStyle="1" w:styleId="5FA1BAC6C4AF4645B64238E2DB60C8BC">
    <w:name w:val="5FA1BAC6C4AF4645B64238E2DB60C8BC"/>
    <w:rsid w:val="0073184E"/>
  </w:style>
  <w:style w:type="paragraph" w:customStyle="1" w:styleId="03502228CBBB4328B116BAD66C509E6B">
    <w:name w:val="03502228CBBB4328B116BAD66C509E6B"/>
    <w:rsid w:val="0073184E"/>
  </w:style>
  <w:style w:type="paragraph" w:customStyle="1" w:styleId="BCB68210129F43D9A25FAF23E3BE6B9B">
    <w:name w:val="BCB68210129F43D9A25FAF23E3BE6B9B"/>
    <w:rsid w:val="0073184E"/>
  </w:style>
  <w:style w:type="paragraph" w:customStyle="1" w:styleId="067E11B576F540E5A816CCD8E1A3F1B3">
    <w:name w:val="067E11B576F540E5A816CCD8E1A3F1B3"/>
    <w:rsid w:val="0073184E"/>
  </w:style>
  <w:style w:type="paragraph" w:customStyle="1" w:styleId="415FC9A61B344580B6F6A72A3316F98E">
    <w:name w:val="415FC9A61B344580B6F6A72A3316F98E"/>
    <w:rsid w:val="0073184E"/>
  </w:style>
  <w:style w:type="paragraph" w:customStyle="1" w:styleId="6B849FC22FAD485192D1294BC801950F">
    <w:name w:val="6B849FC22FAD485192D1294BC801950F"/>
    <w:rsid w:val="0073184E"/>
  </w:style>
  <w:style w:type="paragraph" w:customStyle="1" w:styleId="05499F26B4F247E3A09C75B52C7B9BF7">
    <w:name w:val="05499F26B4F247E3A09C75B52C7B9BF7"/>
    <w:rsid w:val="0073184E"/>
  </w:style>
  <w:style w:type="paragraph" w:customStyle="1" w:styleId="904F9B42A0BD4D6E958B205A78CAD570">
    <w:name w:val="904F9B42A0BD4D6E958B205A78CAD570"/>
    <w:rsid w:val="0073184E"/>
  </w:style>
  <w:style w:type="paragraph" w:customStyle="1" w:styleId="6E4FF6021AB945B79E288B5C76922A54">
    <w:name w:val="6E4FF6021AB945B79E288B5C76922A54"/>
    <w:rsid w:val="0073184E"/>
  </w:style>
  <w:style w:type="paragraph" w:customStyle="1" w:styleId="3C6E1B36BA7840D5AA7445C2A7A2EF93">
    <w:name w:val="3C6E1B36BA7840D5AA7445C2A7A2EF93"/>
    <w:rsid w:val="0073184E"/>
  </w:style>
  <w:style w:type="paragraph" w:customStyle="1" w:styleId="BE9762CBD0694D3EAFEB68329838B4A6">
    <w:name w:val="BE9762CBD0694D3EAFEB68329838B4A6"/>
    <w:rsid w:val="0073184E"/>
  </w:style>
  <w:style w:type="paragraph" w:customStyle="1" w:styleId="24D25226665F4051874374D65B5A699E">
    <w:name w:val="24D25226665F4051874374D65B5A699E"/>
    <w:rsid w:val="0073184E"/>
  </w:style>
  <w:style w:type="paragraph" w:customStyle="1" w:styleId="A870EA765F494CE9B8A86605E1F5E72D">
    <w:name w:val="A870EA765F494CE9B8A86605E1F5E72D"/>
    <w:rsid w:val="0073184E"/>
  </w:style>
  <w:style w:type="paragraph" w:customStyle="1" w:styleId="F1C20382DBC44DACB5AD2EB398D6D4C4">
    <w:name w:val="F1C20382DBC44DACB5AD2EB398D6D4C4"/>
    <w:rsid w:val="0073184E"/>
  </w:style>
  <w:style w:type="paragraph" w:customStyle="1" w:styleId="4D05C4FA994947DA8C88742B3C1E63E0">
    <w:name w:val="4D05C4FA994947DA8C88742B3C1E63E0"/>
    <w:rsid w:val="0073184E"/>
  </w:style>
  <w:style w:type="paragraph" w:customStyle="1" w:styleId="BD5C7287B58F42CDB7C4105378B140F0">
    <w:name w:val="BD5C7287B58F42CDB7C4105378B140F0"/>
    <w:rsid w:val="0073184E"/>
  </w:style>
  <w:style w:type="paragraph" w:customStyle="1" w:styleId="E45E990729FA4E708C88A568D738F3DB">
    <w:name w:val="E45E990729FA4E708C88A568D738F3DB"/>
    <w:rsid w:val="0073184E"/>
  </w:style>
  <w:style w:type="paragraph" w:customStyle="1" w:styleId="CE342F6069C44598914D7D5CADF98E09">
    <w:name w:val="CE342F6069C44598914D7D5CADF98E09"/>
    <w:rsid w:val="0073184E"/>
  </w:style>
  <w:style w:type="paragraph" w:customStyle="1" w:styleId="7896407F456041E3AE05CC13B336F9F7">
    <w:name w:val="7896407F456041E3AE05CC13B336F9F7"/>
    <w:rsid w:val="0073184E"/>
  </w:style>
  <w:style w:type="paragraph" w:customStyle="1" w:styleId="201DEAB592DE4EFA8265BF0CC02F6F0E">
    <w:name w:val="201DEAB592DE4EFA8265BF0CC02F6F0E"/>
    <w:rsid w:val="0073184E"/>
  </w:style>
  <w:style w:type="paragraph" w:customStyle="1" w:styleId="0B843FC57DB44C18BD878A16D5200914">
    <w:name w:val="0B843FC57DB44C18BD878A16D5200914"/>
    <w:rsid w:val="0073184E"/>
  </w:style>
  <w:style w:type="paragraph" w:customStyle="1" w:styleId="D58A93F1116D4AF3A13260071302A4CB">
    <w:name w:val="D58A93F1116D4AF3A13260071302A4CB"/>
    <w:rsid w:val="0073184E"/>
  </w:style>
  <w:style w:type="paragraph" w:customStyle="1" w:styleId="4FB5BC9A35F74A71A4C8658E97B3F2DE">
    <w:name w:val="4FB5BC9A35F74A71A4C8658E97B3F2DE"/>
    <w:rsid w:val="0073184E"/>
  </w:style>
  <w:style w:type="paragraph" w:customStyle="1" w:styleId="2FFB7FD906844FEFBD6309E329E8B06D">
    <w:name w:val="2FFB7FD906844FEFBD6309E329E8B06D"/>
    <w:rsid w:val="0073184E"/>
  </w:style>
  <w:style w:type="paragraph" w:customStyle="1" w:styleId="2DFA26A85F3D4E23A3CC96DF53AAE9CA">
    <w:name w:val="2DFA26A85F3D4E23A3CC96DF53AAE9CA"/>
    <w:rsid w:val="0073184E"/>
  </w:style>
  <w:style w:type="paragraph" w:customStyle="1" w:styleId="48BD2131803144828734ECFEAA39B052">
    <w:name w:val="48BD2131803144828734ECFEAA39B052"/>
    <w:rsid w:val="0073184E"/>
  </w:style>
  <w:style w:type="paragraph" w:customStyle="1" w:styleId="8F169F6476BC4BFF9FA6BF34697F9BCF">
    <w:name w:val="8F169F6476BC4BFF9FA6BF34697F9BCF"/>
    <w:rsid w:val="0073184E"/>
  </w:style>
  <w:style w:type="paragraph" w:customStyle="1" w:styleId="1FA2BDBF08954E0CB57DFB8003CA872C">
    <w:name w:val="1FA2BDBF08954E0CB57DFB8003CA872C"/>
    <w:rsid w:val="00731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4FA1BA-8B08-4C77-BC40-C1AEF1735B7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2024-07-16T18:19:00Z</dcterms:created>
  <dcterms:modified xsi:type="dcterms:W3CDTF">2024-07-16T20:40:00Z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